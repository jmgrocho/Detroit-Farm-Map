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26" w:rsidRDefault="004F7318">
      <w:r>
        <w:t>Sources</w:t>
      </w:r>
    </w:p>
    <w:p w:rsidR="004F7318" w:rsidRDefault="004F7318">
      <w:pPr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8966"/>
      </w:tblGrid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Art Center Community Garden, "Art Center Community Garden," Midtown Detroit, Inc., 8 September 2015. [Online]. Available: https://www.facebook.com/ArtCenterGarden.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Neighbors Building Brightmoor, "Neighbors Building Brightmoor," Neighbors Building Brightmoor, 18 September 2015. [Online]. Available: http://neighborsbuildingbrightmoor.org.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Brother Nature Produce, "Brother Nature Produce," Brother Nature Produce, 1 September 2015. [Online]. Available: facebook.com/Brother-Nature-Produce-152167309159.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Burnside Farm, "Burnside Farm," Burnside Farm, 18 September 2015. [Online]. Available: http://burnsidefarmdetroit.com/.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Ideal Group, "Cadillac Urban Garden," Ideal Group, 18 September 2015. [Online]. Available: http://www.weareideal.com/community/community-collaboration/cadillac-urban-garden/.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P. Wischusen, "CDC spins the entire food web in Detroit's North End," CDC - Central Detroit Christian, 2 January 2015. [Online]. Available: http://centraldetroitchristian.org/cdc-spins-the-entire-food-web-in-detroits-north-end/.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"CDC Farm and Fishery," CDC - Central Detroit Christian , 10 September 2015. [Online]. Available: https://www.facebook.com/cdcfarmfishery.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Keep Growing Detroit, "Cultivating A Food Soverign Detroit," Keep Growing Detroit, 18 October 2013. [Online]. Available: http://detroitagriculture.net/the-farm/.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D-Town Farm, "D-Town Farm," D-Town Farm, 15 September 2015. [Online]. Available: http://dtownfarm.blogspot.com/.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Community Foundation for Southeast Michigan, "Introducing The Detroit Market Garden," Community Foundation for Southeast Michigan, 4 Nobember 2012. [Online]. Available: https://cfsem.org/media/introducing-the-detroit-market-garden/.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Capuchin Soup Kitchen, "Earthworks Urban Farm," Capuchin Soup Kitchen, Detroit, 18 September 2015. [Online]. Available: http://www.cskdetroit.org/earthworks/.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Feedom-Freedom Growers, "Feedom Freedom," Feedom-Freedom Growers, 12 September 2015. [Online]. Available: https://www.facebook.com/FeedomFreedom/.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[13]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Fisheye Farms, "Welcome to Fisheye Farms," Fisheye Farms, 18 September 2015. [Online]. Available: http://tbcs-solutions.com/fisheye/.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Peck Produce, LLC, "Food Field," Peck Produce, LLC, 14 April 2015. [Online]. Available: http://foodfielddetroit.com/.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Georgia Street Community Collective , "Georgia Street Community Collective," Georgia Street Community Collective , 18 September 2015. [Online]. Available: http://www.georgiastreetcc.com/.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O. G. Map, "Hope Takes Root," Green Map System, Inc., January 2010. [Online]. Available: https://www.opengreenmap.org/greenmap/detroit/hope-takes-root-9508.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The Greening Of Detroit, "The Greening Of Detroit," Team Detroit, 18 September 2015. [Online]. Available: http://www.greeningofdetroit.com/.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Neighbors Building Brightmoor, "Programs," Neighbors Building Brightmoor, 18 September 2015. [Online]. Available: http://neighborsbuildingbrightmoor.org/brightmoor-life/programs/.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Midtown Detroit, Inc., "North Cass Community Garden," Midtown Detroit, Inc., 8 September 2015. [Online]. Available: https://www.facebook.com/NorthCassCommunityGarden/.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The Michigan Urban Farming Initiative, "Michigan Urban Farming Initiative," The Michigan Urban Farming Initiative, 18 September 2015. [Online]. Available: http://www.miufi.org.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J. Tata, "About Us," Northend Christian CDC, 18 September 2015. [Online]. Available: http://northend-cdc.org/sample-page/.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Penrose Art House &amp; Art Garden, "Penrose Art House &amp; Art Garden," Penrose Art House &amp; Art Garden, 25 August 2015. [Online]. Available: https://www.facebook.com/pages/Penrose-Art-House-Art-Garden/156361017717484?sk=wall.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Pingree Farms, "Pingree Farms Blog," Pingree Farms, 1 July 2014. [Online]. Available: http://www.pingreefarms.com/blog.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Rising Pheasant Farms, "Rising Pheasant Farms," Rising Pheasant Farms, 18 September 2015. [Online]. Available: https://www.facebook.com/Rising-Pheasant-Farms-246875725353089.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A. Atkinson, "Internship &amp; Apprenticeship Details," ATTRA, Sustainable Agriculture Program, 5 January 2010. [Online]. Available: https://attra.ncat.org/attra-</w:t>
            </w:r>
            <w:r>
              <w:rPr>
                <w:noProof/>
              </w:rPr>
              <w:lastRenderedPageBreak/>
              <w:t>pub/internships/farmdetails.php?FarmName=&amp;City=&amp;State=MI&amp;Keyword=&amp;allDate=0&amp;page=5&amp;FarmID=1003. [Accessed 18 September 2015].</w:t>
            </w:r>
          </w:p>
        </w:tc>
      </w:tr>
      <w:tr w:rsidR="004F7318">
        <w:trPr>
          <w:divId w:val="120658005"/>
          <w:tblCellSpacing w:w="15" w:type="dxa"/>
        </w:trPr>
        <w:tc>
          <w:tcPr>
            <w:tcW w:w="50" w:type="pct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[26] </w:t>
            </w:r>
          </w:p>
        </w:tc>
        <w:tc>
          <w:tcPr>
            <w:tcW w:w="0" w:type="auto"/>
            <w:hideMark/>
          </w:tcPr>
          <w:p w:rsidR="004F7318" w:rsidRDefault="004F7318">
            <w:pPr>
              <w:pStyle w:val="Bibliography"/>
              <w:rPr>
                <w:noProof/>
              </w:rPr>
            </w:pPr>
            <w:r>
              <w:rPr>
                <w:noProof/>
              </w:rPr>
              <w:t>K. Andresky, "Garden," Singing Tree, 18 September 2015. [Online]. Available: http://www.singingtreedetroit.net/garden. [Accessed 18 September 2015].</w:t>
            </w:r>
          </w:p>
        </w:tc>
      </w:tr>
      <w:bookmarkEnd w:id="0"/>
    </w:tbl>
    <w:p w:rsidR="004F7318" w:rsidRDefault="004F7318">
      <w:pPr>
        <w:divId w:val="120658005"/>
        <w:rPr>
          <w:rFonts w:eastAsia="Times New Roman"/>
          <w:noProof/>
        </w:rPr>
      </w:pPr>
    </w:p>
    <w:p w:rsidR="004F7318" w:rsidRDefault="004F7318">
      <w:r>
        <w:fldChar w:fldCharType="end"/>
      </w:r>
    </w:p>
    <w:p w:rsidR="004F7318" w:rsidRDefault="004F7318"/>
    <w:sectPr w:rsidR="004F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18"/>
    <w:rsid w:val="00300D2B"/>
    <w:rsid w:val="004F7318"/>
    <w:rsid w:val="006367ED"/>
    <w:rsid w:val="00B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B8135-057D-47CE-BBA3-711AF759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Art15</b:Tag>
    <b:SourceType>InternetSite</b:SourceType>
    <b:Guid>{21254205-6C87-454E-B55D-03AD642C407E}</b:Guid>
    <b:Title>Art Center Community Garden</b:Title>
    <b:Year>2015</b:Year>
    <b:ProductionCompany>Midtown Detroit, Inc.</b:ProductionCompany>
    <b:Month>September</b:Month>
    <b:Day>8</b:Day>
    <b:YearAccessed>2015</b:YearAccessed>
    <b:MonthAccessed>September</b:MonthAccessed>
    <b:DayAccessed>18</b:DayAccessed>
    <b:URL>https://www.facebook.com/ArtCenterGarden</b:URL>
    <b:Author>
      <b:Author>
        <b:Corporate>Art Center Community Garden</b:Corporate>
      </b:Author>
    </b:Author>
    <b:InternetSiteTitle>facebook</b:InternetSiteTitle>
    <b:RefOrder>1</b:RefOrder>
  </b:Source>
  <b:Source>
    <b:Tag>Nei15</b:Tag>
    <b:SourceType>InternetSite</b:SourceType>
    <b:Guid>{CF34D241-F29D-446A-8E65-E557F40AFCF7}</b:Guid>
    <b:Author>
      <b:Author>
        <b:Corporate>Neighbors Building Brightmoor</b:Corporate>
      </b:Author>
    </b:Author>
    <b:Title>Neighbors Building Brightmoor</b:Title>
    <b:ProductionCompany>Neighbors Building Brightmoor</b:ProductionCompany>
    <b:Year>2015</b:Year>
    <b:Month>September</b:Month>
    <b:Day>18</b:Day>
    <b:YearAccessed>2015</b:YearAccessed>
    <b:MonthAccessed>September</b:MonthAccessed>
    <b:DayAccessed>18</b:DayAccessed>
    <b:URL>http://neighborsbuildingbrightmoor.org</b:URL>
    <b:RefOrder>2</b:RefOrder>
  </b:Source>
  <b:Source>
    <b:Tag>Bro15</b:Tag>
    <b:SourceType>InternetSite</b:SourceType>
    <b:Guid>{A0308D12-0A5B-4618-BC68-1214ACEFD8E4}</b:Guid>
    <b:Author>
      <b:Author>
        <b:Corporate>Brother Nature Produce</b:Corporate>
      </b:Author>
    </b:Author>
    <b:Title>Brother Nature Produce</b:Title>
    <b:ProductionCompany>Brother Nature Produce</b:ProductionCompany>
    <b:Year>2015</b:Year>
    <b:Month>September</b:Month>
    <b:Day>1</b:Day>
    <b:YearAccessed>2015</b:YearAccessed>
    <b:MonthAccessed>September</b:MonthAccessed>
    <b:DayAccessed>18</b:DayAccessed>
    <b:URL>facebook.com/Brother-Nature-Produce-152167309159</b:URL>
    <b:RefOrder>3</b:RefOrder>
  </b:Source>
  <b:Source>
    <b:Tag>Bur15</b:Tag>
    <b:SourceType>InternetSite</b:SourceType>
    <b:Guid>{85ABBB4B-5B67-4A32-A90D-6E74431A52A0}</b:Guid>
    <b:Author>
      <b:Author>
        <b:Corporate>Burnside Farm</b:Corporate>
      </b:Author>
    </b:Author>
    <b:Title>Burnside Farm</b:Title>
    <b:ProductionCompany>Burnside Farm</b:ProductionCompany>
    <b:Year>2015</b:Year>
    <b:Month>September</b:Month>
    <b:Day>18</b:Day>
    <b:YearAccessed>2015</b:YearAccessed>
    <b:MonthAccessed>September</b:MonthAccessed>
    <b:DayAccessed>18</b:DayAccessed>
    <b:URL>http://burnsidefarmdetroit.com/</b:URL>
    <b:RefOrder>4</b:RefOrder>
  </b:Source>
  <b:Source>
    <b:Tag>Ide15</b:Tag>
    <b:SourceType>InternetSite</b:SourceType>
    <b:Guid>{36BFB275-CDE3-47FB-B313-497D0CEDA605}</b:Guid>
    <b:Author>
      <b:Author>
        <b:Corporate>Ideal Group</b:Corporate>
      </b:Author>
    </b:Author>
    <b:Title>Cadillac Urban Garden</b:Title>
    <b:ProductionCompany>Ideal Group</b:ProductionCompany>
    <b:Year>2015</b:Year>
    <b:Month>September</b:Month>
    <b:Day>18</b:Day>
    <b:YearAccessed>2015</b:YearAccessed>
    <b:MonthAccessed>September</b:MonthAccessed>
    <b:DayAccessed>18</b:DayAccessed>
    <b:URL>http://www.weareideal.com/community/community-collaboration/cadillac-urban-garden/</b:URL>
    <b:RefOrder>5</b:RefOrder>
  </b:Source>
  <b:Source>
    <b:Tag>Wis15</b:Tag>
    <b:SourceType>InternetSite</b:SourceType>
    <b:Guid>{E64166BA-C37D-4014-A429-42F12F4EC6E7}</b:Guid>
    <b:Author>
      <b:Author>
        <b:NameList>
          <b:Person>
            <b:Last>Wischusen</b:Last>
            <b:First>Phreddy</b:First>
          </b:Person>
        </b:NameList>
      </b:Author>
    </b:Author>
    <b:Title>CDC spins the entire food web in Detroit's North End</b:Title>
    <b:ProductionCompany>CDC - Central Detroit Christian</b:ProductionCompany>
    <b:Year>2015</b:Year>
    <b:Month>January</b:Month>
    <b:Day>2</b:Day>
    <b:YearAccessed>2015</b:YearAccessed>
    <b:MonthAccessed>September</b:MonthAccessed>
    <b:DayAccessed>18</b:DayAccessed>
    <b:URL>http://centraldetroitchristian.org/cdc-spins-the-entire-food-web-in-detroits-north-end/</b:URL>
    <b:RefOrder>6</b:RefOrder>
  </b:Source>
  <b:Source>
    <b:Tag>CDC15</b:Tag>
    <b:SourceType>InternetSite</b:SourceType>
    <b:Guid>{0AEBB56B-D566-4B0C-8F33-A454833F227C}</b:Guid>
    <b:Title>CDC Farm and Fishery</b:Title>
    <b:ProductionCompany>CDC - Central Detroit Christian </b:ProductionCompany>
    <b:Year>2015</b:Year>
    <b:Month>September</b:Month>
    <b:Day>10</b:Day>
    <b:YearAccessed>2015</b:YearAccessed>
    <b:MonthAccessed>September</b:MonthAccessed>
    <b:DayAccessed>18</b:DayAccessed>
    <b:URL>https://www.facebook.com/cdcfarmfishery</b:URL>
    <b:RefOrder>7</b:RefOrder>
  </b:Source>
  <b:Source>
    <b:Tag>Kee13</b:Tag>
    <b:SourceType>InternetSite</b:SourceType>
    <b:Guid>{320E05F1-9F56-493A-BAF3-E3A2C35780B5}</b:Guid>
    <b:Author>
      <b:Author>
        <b:Corporate>Keep Growing Detroit</b:Corporate>
      </b:Author>
    </b:Author>
    <b:Title>Cultivating A Food Soverign Detroit</b:Title>
    <b:ProductionCompany>Keep Growing Detroit</b:ProductionCompany>
    <b:Year>2013</b:Year>
    <b:Month>October</b:Month>
    <b:Day>18</b:Day>
    <b:YearAccessed>2015</b:YearAccessed>
    <b:MonthAccessed>September</b:MonthAccessed>
    <b:DayAccessed>18</b:DayAccessed>
    <b:URL>http://detroitagriculture.net/the-farm/</b:URL>
    <b:RefOrder>8</b:RefOrder>
  </b:Source>
  <b:Source>
    <b:Tag>DTo15</b:Tag>
    <b:SourceType>InternetSite</b:SourceType>
    <b:Guid>{918F7E03-3C80-41F4-ADA6-256C5791AA46}</b:Guid>
    <b:Author>
      <b:Author>
        <b:Corporate>D-Town Farm</b:Corporate>
      </b:Author>
    </b:Author>
    <b:Title>D-Town Farm</b:Title>
    <b:ProductionCompany>D-Town Farm</b:ProductionCompany>
    <b:Year>2015</b:Year>
    <b:Month>September</b:Month>
    <b:Day>15</b:Day>
    <b:YearAccessed>2015</b:YearAccessed>
    <b:MonthAccessed>September</b:MonthAccessed>
    <b:DayAccessed>18</b:DayAccessed>
    <b:URL>http://dtownfarm.blogspot.com/</b:URL>
    <b:RefOrder>9</b:RefOrder>
  </b:Source>
  <b:Source>
    <b:Tag>Com12</b:Tag>
    <b:SourceType>InternetSite</b:SourceType>
    <b:Guid>{5FB0BB09-EE5E-4AB5-90BD-3B0CE304C19A}</b:Guid>
    <b:Author>
      <b:Author>
        <b:Corporate>Community Foundation for Southeast Michigan</b:Corporate>
      </b:Author>
    </b:Author>
    <b:Title>Introducing The Detroit Market Garden</b:Title>
    <b:ProductionCompany>Community Foundation for Southeast Michigan</b:ProductionCompany>
    <b:Year>2012</b:Year>
    <b:Month>Nobember</b:Month>
    <b:Day>4</b:Day>
    <b:YearAccessed>2015</b:YearAccessed>
    <b:MonthAccessed>September</b:MonthAccessed>
    <b:DayAccessed>18</b:DayAccessed>
    <b:URL>https://cfsem.org/media/introducing-the-detroit-market-garden/</b:URL>
    <b:RefOrder>10</b:RefOrder>
  </b:Source>
  <b:Source>
    <b:Tag>Cap15</b:Tag>
    <b:SourceType>InternetSite</b:SourceType>
    <b:Guid>{8DC7AF8F-B3BC-4E56-8833-3B37ABD644A8}</b:Guid>
    <b:Author>
      <b:Author>
        <b:Corporate>Capuchin Soup Kitchen</b:Corporate>
      </b:Author>
    </b:Author>
    <b:Title>Earthworks Urban Farm</b:Title>
    <b:ProductionCompany>Capuchin Soup Kitchen, Detroit</b:ProductionCompany>
    <b:Year>2015</b:Year>
    <b:Month>September</b:Month>
    <b:Day>18</b:Day>
    <b:YearAccessed>2015</b:YearAccessed>
    <b:MonthAccessed>September</b:MonthAccessed>
    <b:DayAccessed>18</b:DayAccessed>
    <b:URL>http://www.cskdetroit.org/earthworks/</b:URL>
    <b:RefOrder>11</b:RefOrder>
  </b:Source>
  <b:Source>
    <b:Tag>Fee15</b:Tag>
    <b:SourceType>InternetSite</b:SourceType>
    <b:Guid>{8C7D0058-FCDE-462E-858B-EC4F9175F56A}</b:Guid>
    <b:Author>
      <b:Author>
        <b:Corporate>Feedom-Freedom Growers</b:Corporate>
      </b:Author>
    </b:Author>
    <b:Title>Feedom Freedom</b:Title>
    <b:ProductionCompany>Feedom-Freedom Growers</b:ProductionCompany>
    <b:Year>2015</b:Year>
    <b:Month>September</b:Month>
    <b:Day>12</b:Day>
    <b:YearAccessed>2015</b:YearAccessed>
    <b:MonthAccessed>September</b:MonthAccessed>
    <b:DayAccessed>18</b:DayAccessed>
    <b:URL>https://www.facebook.com/FeedomFreedom/</b:URL>
    <b:RefOrder>12</b:RefOrder>
  </b:Source>
  <b:Source>
    <b:Tag>Fis15</b:Tag>
    <b:SourceType>InternetSite</b:SourceType>
    <b:Guid>{BC6430D7-4C86-4898-A1A3-A0848F9C8828}</b:Guid>
    <b:Author>
      <b:Author>
        <b:Corporate>Fisheye Farms</b:Corporate>
      </b:Author>
    </b:Author>
    <b:Title>Welcome to Fisheye Farms</b:Title>
    <b:ProductionCompany>Fisheye Farms</b:ProductionCompany>
    <b:Year>2015</b:Year>
    <b:Month>September</b:Month>
    <b:Day>18</b:Day>
    <b:YearAccessed>2015</b:YearAccessed>
    <b:MonthAccessed>September</b:MonthAccessed>
    <b:DayAccessed>18</b:DayAccessed>
    <b:URL>http://tbcs-solutions.com/fisheye/</b:URL>
    <b:RefOrder>13</b:RefOrder>
  </b:Source>
  <b:Source>
    <b:Tag>Pec15</b:Tag>
    <b:SourceType>InternetSite</b:SourceType>
    <b:Guid>{BD5D3092-20C1-44EF-B169-9C396C0B77E3}</b:Guid>
    <b:Author>
      <b:Author>
        <b:Corporate>Peck Produce, LLC</b:Corporate>
      </b:Author>
    </b:Author>
    <b:Title>Food Field</b:Title>
    <b:ProductionCompany>Peck Produce, LLC</b:ProductionCompany>
    <b:Year>2015</b:Year>
    <b:Month>April</b:Month>
    <b:Day>14</b:Day>
    <b:YearAccessed>2015</b:YearAccessed>
    <b:MonthAccessed>September</b:MonthAccessed>
    <b:DayAccessed>18</b:DayAccessed>
    <b:URL>http://foodfielddetroit.com/</b:URL>
    <b:RefOrder>14</b:RefOrder>
  </b:Source>
  <b:Source>
    <b:Tag>Geo15</b:Tag>
    <b:SourceType>InternetSite</b:SourceType>
    <b:Guid>{6660B3B1-9F6E-4C6E-BFCB-66FAD44E2311}</b:Guid>
    <b:Author>
      <b:Author>
        <b:Corporate>Georgia Street Community Collective </b:Corporate>
      </b:Author>
    </b:Author>
    <b:Title>Georgia Street Community Collective </b:Title>
    <b:ProductionCompany>Georgia Street Community Collective </b:ProductionCompany>
    <b:Year>2015</b:Year>
    <b:Month>September</b:Month>
    <b:Day>18</b:Day>
    <b:YearAccessed>2015</b:YearAccessed>
    <b:MonthAccessed>September</b:MonthAccessed>
    <b:DayAccessed>18</b:DayAccessed>
    <b:URL>http://www.georgiastreetcc.com/</b:URL>
    <b:RefOrder>15</b:RefOrder>
  </b:Source>
  <b:Source>
    <b:Tag>Ope10</b:Tag>
    <b:SourceType>InternetSite</b:SourceType>
    <b:Guid>{BC710395-F998-4C29-A0D4-5DE5B9977164}</b:Guid>
    <b:Author>
      <b:Author>
        <b:NameList>
          <b:Person>
            <b:Last>Map</b:Last>
            <b:First>Open</b:First>
            <b:Middle>Green</b:Middle>
          </b:Person>
        </b:NameList>
      </b:Author>
    </b:Author>
    <b:Title>Hope Takes Root</b:Title>
    <b:ProductionCompany>Green Map System, Inc.</b:ProductionCompany>
    <b:Year>2010</b:Year>
    <b:Month>January</b:Month>
    <b:YearAccessed>2015</b:YearAccessed>
    <b:MonthAccessed>September</b:MonthAccessed>
    <b:DayAccessed>18</b:DayAccessed>
    <b:URL>https://www.opengreenmap.org/greenmap/detroit/hope-takes-root-9508</b:URL>
    <b:RefOrder>16</b:RefOrder>
  </b:Source>
  <b:Source>
    <b:Tag>The15</b:Tag>
    <b:SourceType>InternetSite</b:SourceType>
    <b:Guid>{07E8848C-CAED-4B09-AABC-7E5636ACE02C}</b:Guid>
    <b:Author>
      <b:Author>
        <b:Corporate>The Greening Of Detroit</b:Corporate>
      </b:Author>
    </b:Author>
    <b:Title>The Greening Of Detroit</b:Title>
    <b:ProductionCompany>Team Detroit</b:ProductionCompany>
    <b:Year>2015</b:Year>
    <b:Month>September</b:Month>
    <b:Day>18</b:Day>
    <b:YearAccessed>2015</b:YearAccessed>
    <b:MonthAccessed>September</b:MonthAccessed>
    <b:DayAccessed>18</b:DayAccessed>
    <b:URL>http://www.greeningofdetroit.com/</b:URL>
    <b:RefOrder>17</b:RefOrder>
  </b:Source>
  <b:Source>
    <b:Tag>Nei151</b:Tag>
    <b:SourceType>InternetSite</b:SourceType>
    <b:Guid>{6CFC9A28-F943-44AF-80E8-AC5CAAC1F5A2}</b:Guid>
    <b:Author>
      <b:Author>
        <b:Corporate>Neighbors Building Brightmoor</b:Corporate>
      </b:Author>
    </b:Author>
    <b:Title>Programs</b:Title>
    <b:ProductionCompany>Neighbors Building Brightmoor</b:ProductionCompany>
    <b:Year>2015</b:Year>
    <b:Month>September</b:Month>
    <b:Day>18</b:Day>
    <b:YearAccessed>2015</b:YearAccessed>
    <b:MonthAccessed>September</b:MonthAccessed>
    <b:DayAccessed>18</b:DayAccessed>
    <b:URL>http://neighborsbuildingbrightmoor.org/brightmoor-life/programs/</b:URL>
    <b:RefOrder>18</b:RefOrder>
  </b:Source>
  <b:Source>
    <b:Tag>Mid15</b:Tag>
    <b:SourceType>InternetSite</b:SourceType>
    <b:Guid>{B5D4CB4E-8D08-4867-B2C5-BF1D94604D43}</b:Guid>
    <b:Author>
      <b:Author>
        <b:Corporate>Midtown Detroit, Inc.</b:Corporate>
      </b:Author>
    </b:Author>
    <b:Title>North Cass Community Garden</b:Title>
    <b:ProductionCompany>Midtown Detroit, Inc.</b:ProductionCompany>
    <b:Year>2015</b:Year>
    <b:Month>September</b:Month>
    <b:Day>8</b:Day>
    <b:YearAccessed>2015</b:YearAccessed>
    <b:MonthAccessed>September</b:MonthAccessed>
    <b:DayAccessed>18</b:DayAccessed>
    <b:URL>https://www.facebook.com/NorthCassCommunityGarden/</b:URL>
    <b:RefOrder>19</b:RefOrder>
  </b:Source>
  <b:Source>
    <b:Tag>The151</b:Tag>
    <b:SourceType>InternetSite</b:SourceType>
    <b:Guid>{91A9F755-ED5E-42BA-ADAC-6F25332D1B91}</b:Guid>
    <b:Author>
      <b:Author>
        <b:Corporate>The Michigan Urban Farming Initiative</b:Corporate>
      </b:Author>
    </b:Author>
    <b:Title>Michigan Urban Farming Initiative</b:Title>
    <b:ProductionCompany>The Michigan Urban Farming Initiative</b:ProductionCompany>
    <b:Year>2015</b:Year>
    <b:Month>September</b:Month>
    <b:Day>18</b:Day>
    <b:YearAccessed>2015</b:YearAccessed>
    <b:MonthAccessed>September</b:MonthAccessed>
    <b:DayAccessed>18</b:DayAccessed>
    <b:URL>http://www.miufi.org</b:URL>
    <b:RefOrder>20</b:RefOrder>
  </b:Source>
  <b:Source>
    <b:Tag>Tat15</b:Tag>
    <b:SourceType>InternetSite</b:SourceType>
    <b:Guid>{3864508E-3EA7-43A6-97C5-68934C24BB47}</b:Guid>
    <b:Author>
      <b:Author>
        <b:NameList>
          <b:Person>
            <b:Last>Tata</b:Last>
            <b:First>Jamii</b:First>
          </b:Person>
        </b:NameList>
      </b:Author>
    </b:Author>
    <b:Title>About Us</b:Title>
    <b:ProductionCompany>Northend Christian CDC</b:ProductionCompany>
    <b:Year>2015</b:Year>
    <b:Month>September</b:Month>
    <b:Day>18</b:Day>
    <b:YearAccessed>2015</b:YearAccessed>
    <b:MonthAccessed>September</b:MonthAccessed>
    <b:DayAccessed>18</b:DayAccessed>
    <b:URL>http://northend-cdc.org/sample-page/</b:URL>
    <b:RefOrder>21</b:RefOrder>
  </b:Source>
  <b:Source>
    <b:Tag>Pen15</b:Tag>
    <b:SourceType>InternetSite</b:SourceType>
    <b:Guid>{DF8AAD5F-A169-4A1A-81BF-3D4773E5059B}</b:Guid>
    <b:Author>
      <b:Author>
        <b:Corporate>Penrose Art House &amp; Art Garden</b:Corporate>
      </b:Author>
    </b:Author>
    <b:Title>Penrose Art House &amp; Art Garden</b:Title>
    <b:ProductionCompany>Penrose Art House &amp; Art Garden</b:ProductionCompany>
    <b:Year>2015</b:Year>
    <b:Month>August</b:Month>
    <b:Day>25</b:Day>
    <b:YearAccessed>2015</b:YearAccessed>
    <b:MonthAccessed>September</b:MonthAccessed>
    <b:DayAccessed>18</b:DayAccessed>
    <b:URL>https://www.facebook.com/pages/Penrose-Art-House-Art-Garden/156361017717484?sk=wall</b:URL>
    <b:RefOrder>22</b:RefOrder>
  </b:Source>
  <b:Source>
    <b:Tag>Pin14</b:Tag>
    <b:SourceType>InternetSite</b:SourceType>
    <b:Guid>{0EE33723-1010-44BE-A9EC-07FAD6D39CA0}</b:Guid>
    <b:Author>
      <b:Author>
        <b:Corporate>Pingree Farms</b:Corporate>
      </b:Author>
    </b:Author>
    <b:Title>Pingree Farms Blog</b:Title>
    <b:ProductionCompany>Pingree Farms</b:ProductionCompany>
    <b:Year>2014</b:Year>
    <b:Month>July</b:Month>
    <b:Day>1</b:Day>
    <b:YearAccessed>2015</b:YearAccessed>
    <b:MonthAccessed>September</b:MonthAccessed>
    <b:DayAccessed>18</b:DayAccessed>
    <b:URL>http://www.pingreefarms.com/blog</b:URL>
    <b:RefOrder>23</b:RefOrder>
  </b:Source>
  <b:Source>
    <b:Tag>Ris15</b:Tag>
    <b:SourceType>InternetSite</b:SourceType>
    <b:Guid>{84B87C61-4D15-4F56-B5A3-4B26ABE1C7D1}</b:Guid>
    <b:Author>
      <b:Author>
        <b:Corporate>Rising Pheasant Farms</b:Corporate>
      </b:Author>
    </b:Author>
    <b:Title>Rising Pheasant Farms</b:Title>
    <b:ProductionCompany>Rising Pheasant Farms</b:ProductionCompany>
    <b:Year>2015</b:Year>
    <b:Month>September</b:Month>
    <b:Day>18</b:Day>
    <b:YearAccessed>2015</b:YearAccessed>
    <b:MonthAccessed>September</b:MonthAccessed>
    <b:DayAccessed>18</b:DayAccessed>
    <b:URL>https://www.facebook.com/Rising-Pheasant-Farms-246875725353089</b:URL>
    <b:RefOrder>24</b:RefOrder>
  </b:Source>
  <b:Source>
    <b:Tag>Atk10</b:Tag>
    <b:SourceType>InternetSite</b:SourceType>
    <b:Guid>{EF590069-AF6B-441F-95A6-09E993A5D498}</b:Guid>
    <b:Author>
      <b:Author>
        <b:NameList>
          <b:Person>
            <b:Last>Atkinson</b:Last>
            <b:First>Ashley</b:First>
          </b:Person>
        </b:NameList>
      </b:Author>
    </b:Author>
    <b:Title>Internship &amp; Apprenticeship Details</b:Title>
    <b:ProductionCompany>ATTRA, Sustainable Agriculture Program</b:ProductionCompany>
    <b:Year>2010</b:Year>
    <b:Month>January</b:Month>
    <b:Day>5</b:Day>
    <b:YearAccessed>2015</b:YearAccessed>
    <b:MonthAccessed>September</b:MonthAccessed>
    <b:DayAccessed>18</b:DayAccessed>
    <b:URL>https://attra.ncat.org/attra-pub/internships/farmdetails.php?FarmName=&amp;City=&amp;State=MI&amp;Keyword=&amp;allDate=0&amp;page=5&amp;FarmID=1003</b:URL>
    <b:RefOrder>25</b:RefOrder>
  </b:Source>
  <b:Source>
    <b:Tag>And15</b:Tag>
    <b:SourceType>InternetSite</b:SourceType>
    <b:Guid>{58FD86A7-2E84-4632-BD7C-96DC30A97B2E}</b:Guid>
    <b:Author>
      <b:Author>
        <b:NameList>
          <b:Person>
            <b:Last>Andresky</b:Last>
            <b:First>KT</b:First>
          </b:Person>
        </b:NameList>
      </b:Author>
    </b:Author>
    <b:Title>Garden</b:Title>
    <b:ProductionCompany>Singing Tree</b:ProductionCompany>
    <b:Year>2015</b:Year>
    <b:Month>September</b:Month>
    <b:Day>18</b:Day>
    <b:YearAccessed>2015</b:YearAccessed>
    <b:MonthAccessed>September</b:MonthAccessed>
    <b:DayAccessed>18</b:DayAccessed>
    <b:URL>http://www.singingtreedetroit.net/garden</b:URL>
    <b:RefOrder>26</b:RefOrder>
  </b:Source>
</b:Sources>
</file>

<file path=customXml/itemProps1.xml><?xml version="1.0" encoding="utf-8"?>
<ds:datastoreItem xmlns:ds="http://schemas.openxmlformats.org/officeDocument/2006/customXml" ds:itemID="{2B35BFBE-0C33-4088-B5AA-5A32C81D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F8C2E27.dotm</Template>
  <TotalTime>56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jmgrocho</dc:creator>
  <cp:keywords/>
  <dc:description/>
  <cp:lastModifiedBy>jmgrocho</cp:lastModifiedBy>
  <cp:revision>1</cp:revision>
  <dcterms:created xsi:type="dcterms:W3CDTF">2015-09-25T12:10:00Z</dcterms:created>
  <dcterms:modified xsi:type="dcterms:W3CDTF">2015-09-25T13:06:00Z</dcterms:modified>
</cp:coreProperties>
</file>